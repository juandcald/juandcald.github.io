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65DB" w14:textId="7F1F85A7" w:rsidR="0022280F" w:rsidRDefault="00A978F9">
      <w:pPr>
        <w:pStyle w:val="Name"/>
      </w:pPr>
      <w:r>
        <w:t xml:space="preserve">Juan </w:t>
      </w:r>
    </w:p>
    <w:p w14:paraId="6E51267B" w14:textId="1DA55753" w:rsidR="00A978F9" w:rsidRDefault="00A978F9">
      <w:pPr>
        <w:pStyle w:val="Name"/>
      </w:pPr>
      <w:r>
        <w:t>calderon</w:t>
      </w:r>
    </w:p>
    <w:p w14:paraId="6F345401" w14:textId="3661235A" w:rsidR="0022280F" w:rsidRDefault="00A978F9">
      <w:pPr>
        <w:pStyle w:val="ContactInfo"/>
      </w:pPr>
      <w:r>
        <w:t xml:space="preserve">2920 Providence Ln, Montgomery Illinois, 60538 </w:t>
      </w:r>
    </w:p>
    <w:p w14:paraId="62167800" w14:textId="64630701" w:rsidR="00A978F9" w:rsidRDefault="00A978F9">
      <w:pPr>
        <w:pStyle w:val="ContactInfo"/>
      </w:pPr>
      <w:r>
        <w:t xml:space="preserve">Phone number: 331-210-1217 </w:t>
      </w:r>
    </w:p>
    <w:p w14:paraId="3198F6BB" w14:textId="77777777" w:rsidR="00A978F9" w:rsidRDefault="00A978F9" w:rsidP="00A978F9">
      <w:pPr>
        <w:pStyle w:val="ContactInfo"/>
      </w:pPr>
      <w:r>
        <w:t xml:space="preserve">Email: </w:t>
      </w:r>
      <w:hyperlink r:id="rId7" w:history="1">
        <w:r w:rsidRPr="00A723E4">
          <w:rPr>
            <w:rStyle w:val="Hyperlink"/>
          </w:rPr>
          <w:t>juandcalderon@outlook.com</w:t>
        </w:r>
      </w:hyperlink>
      <w:r>
        <w:t xml:space="preserve"> </w:t>
      </w:r>
    </w:p>
    <w:p w14:paraId="0CF8687E" w14:textId="3F1B18E9" w:rsidR="00A978F9" w:rsidRPr="00A978F9" w:rsidRDefault="00A978F9" w:rsidP="00A978F9">
      <w:pPr>
        <w:pStyle w:val="ContactInfo"/>
        <w:rPr>
          <w:rStyle w:val="Hyperlink"/>
        </w:rPr>
      </w:pPr>
      <w:r w:rsidRPr="00A978F9">
        <w:t>Linked</w:t>
      </w:r>
      <w:r>
        <w:t xml:space="preserve"> </w:t>
      </w:r>
      <w:r w:rsidRPr="00A978F9">
        <w:t xml:space="preserve">in: </w:t>
      </w:r>
      <w:r w:rsidRPr="00A978F9">
        <w:rPr>
          <w:rStyle w:val="Hyperlink"/>
        </w:rPr>
        <w:t>https://www.linkedin.com/in/juan- calderon-</w:t>
      </w:r>
      <w:proofErr w:type="gramStart"/>
      <w:r w:rsidRPr="00A978F9">
        <w:rPr>
          <w:rStyle w:val="Hyperlink"/>
        </w:rPr>
        <w:t>672727231</w:t>
      </w:r>
      <w:proofErr w:type="gramEnd"/>
      <w:r w:rsidRPr="00A978F9">
        <w:rPr>
          <w:rStyle w:val="Hyperlink"/>
        </w:rPr>
        <w:t xml:space="preserve"> </w:t>
      </w:r>
    </w:p>
    <w:p w14:paraId="6911A2E1" w14:textId="6593773F" w:rsidR="0022280F" w:rsidRDefault="00EE3D78">
      <w:pPr>
        <w:pStyle w:val="Heading1"/>
      </w:pPr>
      <w:r>
        <w:t>Education</w:t>
      </w:r>
    </w:p>
    <w:p w14:paraId="33ADF0E7" w14:textId="77777777" w:rsidR="00EE3D78" w:rsidRDefault="00EE3D78" w:rsidP="00EE3D78">
      <w:r>
        <w:t>GPA: 3.9/4.0</w:t>
      </w:r>
    </w:p>
    <w:p w14:paraId="283B2AA2" w14:textId="2856D3FD" w:rsidR="002C0B54" w:rsidRDefault="002C0B54" w:rsidP="002C0B54">
      <w:r>
        <w:t>Institution: Aurora University</w:t>
      </w:r>
    </w:p>
    <w:p w14:paraId="4B4721EA" w14:textId="1C6EAB85" w:rsidR="0022280F" w:rsidRDefault="00A978F9" w:rsidP="00EE3D78">
      <w:r>
        <w:t xml:space="preserve">Graduation Date: May 2025 </w:t>
      </w:r>
      <w:r w:rsidR="00EE3D78">
        <w:t xml:space="preserve"> </w:t>
      </w:r>
    </w:p>
    <w:p w14:paraId="285B1F8E" w14:textId="33C86222" w:rsidR="00A978F9" w:rsidRDefault="00A978F9">
      <w:r>
        <w:t xml:space="preserve">Degree: Computer Science with a minor in Mathematics and Spanish  </w:t>
      </w:r>
    </w:p>
    <w:p w14:paraId="02ECDCE9" w14:textId="77777777" w:rsidR="0022280F" w:rsidRDefault="00000000">
      <w:pPr>
        <w:pStyle w:val="Heading1"/>
      </w:pPr>
      <w:sdt>
        <w:sdtPr>
          <w:id w:val="617349259"/>
          <w:placeholder>
            <w:docPart w:val="5D74BCD0C16AB4479C83BBFFFB3044C0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53E39462" w14:textId="362F1156" w:rsidR="0022280F" w:rsidRDefault="00A978F9">
      <w:pPr>
        <w:pStyle w:val="Heading2"/>
      </w:pPr>
      <w:r>
        <w:t>WAV, LLC.</w:t>
      </w:r>
    </w:p>
    <w:p w14:paraId="647A9B37" w14:textId="77777777" w:rsidR="00703B07" w:rsidRDefault="00A978F9" w:rsidP="00EE3D78">
      <w:pPr>
        <w:pStyle w:val="Heading3"/>
      </w:pPr>
      <w:r>
        <w:t xml:space="preserve">Business System Analyst / June 2021 – Present </w:t>
      </w:r>
    </w:p>
    <w:p w14:paraId="5AED56FF" w14:textId="363C2C65" w:rsidR="004A3730" w:rsidRPr="004A3730" w:rsidRDefault="002C0B54" w:rsidP="004A3730">
      <w:pPr>
        <w:pStyle w:val="Heading3"/>
        <w:numPr>
          <w:ilvl w:val="0"/>
          <w:numId w:val="12"/>
        </w:numPr>
        <w:rPr>
          <w:rFonts w:asciiTheme="minorHAnsi" w:eastAsiaTheme="minorHAnsi" w:hAnsiTheme="minorHAnsi" w:cstheme="minorBidi"/>
          <w:i w:val="0"/>
          <w:szCs w:val="22"/>
        </w:rPr>
      </w:pPr>
      <w:r>
        <w:rPr>
          <w:rFonts w:asciiTheme="minorHAnsi" w:eastAsiaTheme="minorHAnsi" w:hAnsiTheme="minorHAnsi" w:cstheme="minorBidi"/>
          <w:i w:val="0"/>
          <w:szCs w:val="22"/>
        </w:rPr>
        <w:t xml:space="preserve">Utilize JavaScript to create custom NetSuite functionalities.  </w:t>
      </w:r>
      <w:r w:rsidR="004A3730">
        <w:rPr>
          <w:rFonts w:asciiTheme="minorHAnsi" w:eastAsiaTheme="minorHAnsi" w:hAnsiTheme="minorHAnsi" w:cstheme="minorBidi"/>
          <w:i w:val="0"/>
          <w:szCs w:val="22"/>
        </w:rPr>
        <w:t xml:space="preserve"> </w:t>
      </w:r>
    </w:p>
    <w:p w14:paraId="5578C5ED" w14:textId="3D80008C" w:rsidR="00703B07" w:rsidRDefault="004A3730" w:rsidP="00703B07">
      <w:pPr>
        <w:pStyle w:val="Heading3"/>
        <w:numPr>
          <w:ilvl w:val="0"/>
          <w:numId w:val="12"/>
        </w:numPr>
        <w:rPr>
          <w:rFonts w:asciiTheme="minorHAnsi" w:eastAsiaTheme="minorHAnsi" w:hAnsiTheme="minorHAnsi" w:cstheme="minorBidi"/>
          <w:i w:val="0"/>
          <w:szCs w:val="22"/>
        </w:rPr>
      </w:pPr>
      <w:r>
        <w:rPr>
          <w:rFonts w:asciiTheme="minorHAnsi" w:eastAsiaTheme="minorHAnsi" w:hAnsiTheme="minorHAnsi" w:cstheme="minorBidi"/>
          <w:i w:val="0"/>
          <w:szCs w:val="22"/>
        </w:rPr>
        <w:t>Maintain and</w:t>
      </w:r>
      <w:r w:rsidR="002C0B54">
        <w:rPr>
          <w:rFonts w:asciiTheme="minorHAnsi" w:eastAsiaTheme="minorHAnsi" w:hAnsiTheme="minorHAnsi" w:cstheme="minorBidi"/>
          <w:i w:val="0"/>
          <w:szCs w:val="22"/>
        </w:rPr>
        <w:t xml:space="preserve"> update inventory database through price updates and </w:t>
      </w:r>
      <w:r>
        <w:rPr>
          <w:rFonts w:asciiTheme="minorHAnsi" w:eastAsiaTheme="minorHAnsi" w:hAnsiTheme="minorHAnsi" w:cstheme="minorBidi"/>
          <w:i w:val="0"/>
          <w:szCs w:val="22"/>
        </w:rPr>
        <w:t xml:space="preserve">product audits. </w:t>
      </w:r>
    </w:p>
    <w:p w14:paraId="46B159F5" w14:textId="3E3C767B" w:rsidR="004A3730" w:rsidRDefault="004A3730" w:rsidP="004A3730">
      <w:pPr>
        <w:pStyle w:val="ListParagraph"/>
        <w:numPr>
          <w:ilvl w:val="0"/>
          <w:numId w:val="12"/>
        </w:numPr>
      </w:pPr>
      <w:r>
        <w:t xml:space="preserve">Utilize SQL to build reports. </w:t>
      </w:r>
    </w:p>
    <w:p w14:paraId="399B04A6" w14:textId="3A577E27" w:rsidR="002C0B54" w:rsidRPr="002C0B54" w:rsidRDefault="004A3730" w:rsidP="002C0B54">
      <w:pPr>
        <w:pStyle w:val="ListParagraph"/>
        <w:numPr>
          <w:ilvl w:val="0"/>
          <w:numId w:val="12"/>
        </w:numPr>
      </w:pPr>
      <w:r>
        <w:t xml:space="preserve">Utilize HTML/CSS to create automated email templates. </w:t>
      </w:r>
    </w:p>
    <w:p w14:paraId="7C6F2D05" w14:textId="549B6C99" w:rsidR="00703B07" w:rsidRDefault="00703B07" w:rsidP="00703B07">
      <w:pPr>
        <w:pStyle w:val="Heading2"/>
      </w:pPr>
      <w:r>
        <w:t>A</w:t>
      </w:r>
      <w:r>
        <w:t>urora University</w:t>
      </w:r>
      <w:r w:rsidR="00EE3D78">
        <w:t xml:space="preserve">               </w:t>
      </w:r>
    </w:p>
    <w:p w14:paraId="501F15DF" w14:textId="1004DD68" w:rsidR="00703B07" w:rsidRDefault="00703B07" w:rsidP="00EE3D78">
      <w:pPr>
        <w:pStyle w:val="Heading3"/>
      </w:pPr>
      <w:r>
        <w:t>Peer Tutor</w:t>
      </w:r>
      <w:r>
        <w:t xml:space="preserve"> / </w:t>
      </w:r>
      <w:r>
        <w:t>August</w:t>
      </w:r>
      <w:r>
        <w:t xml:space="preserve"> 202</w:t>
      </w:r>
      <w:r>
        <w:t>2</w:t>
      </w:r>
      <w:r>
        <w:t xml:space="preserve"> – Present </w:t>
      </w:r>
    </w:p>
    <w:p w14:paraId="70913EE3" w14:textId="5E80A280" w:rsidR="00A978F9" w:rsidRPr="00703B07" w:rsidRDefault="00703B07" w:rsidP="00A978F9">
      <w:pPr>
        <w:pStyle w:val="Heading3"/>
        <w:numPr>
          <w:ilvl w:val="0"/>
          <w:numId w:val="12"/>
        </w:numPr>
        <w:rPr>
          <w:rFonts w:asciiTheme="minorHAnsi" w:eastAsiaTheme="minorHAnsi" w:hAnsiTheme="minorHAnsi" w:cstheme="minorBidi"/>
          <w:i w:val="0"/>
          <w:szCs w:val="22"/>
        </w:rPr>
      </w:pPr>
      <w:r w:rsidRPr="00703B07">
        <w:rPr>
          <w:rFonts w:asciiTheme="minorHAnsi" w:eastAsiaTheme="minorHAnsi" w:hAnsiTheme="minorHAnsi" w:cstheme="minorBidi"/>
          <w:i w:val="0"/>
          <w:szCs w:val="22"/>
        </w:rPr>
        <w:t>T</w:t>
      </w:r>
      <w:r>
        <w:rPr>
          <w:rFonts w:asciiTheme="minorHAnsi" w:eastAsiaTheme="minorHAnsi" w:hAnsiTheme="minorHAnsi" w:cstheme="minorBidi"/>
          <w:i w:val="0"/>
          <w:szCs w:val="22"/>
        </w:rPr>
        <w:t>utoring students who are currently enrolled in the Intro to Programming (Python) course and the Data Structures and Algorithms (Java) course.</w:t>
      </w:r>
    </w:p>
    <w:p w14:paraId="505D8A48" w14:textId="610A6E26" w:rsidR="0022280F" w:rsidRDefault="00A978F9">
      <w:pPr>
        <w:pStyle w:val="Heading1"/>
      </w:pPr>
      <w:r>
        <w:t xml:space="preserve">Activities </w:t>
      </w:r>
    </w:p>
    <w:p w14:paraId="13C19423" w14:textId="7DB27EE7" w:rsidR="0022280F" w:rsidRDefault="00A978F9" w:rsidP="00CC24C3">
      <w:pPr>
        <w:pStyle w:val="ListParagraph"/>
        <w:numPr>
          <w:ilvl w:val="0"/>
          <w:numId w:val="12"/>
        </w:numPr>
      </w:pPr>
      <w:r>
        <w:t>Computer Science Club</w:t>
      </w:r>
      <w:r w:rsidR="004A3730">
        <w:t xml:space="preserve">  </w:t>
      </w:r>
    </w:p>
    <w:p w14:paraId="4DA2E435" w14:textId="77777777" w:rsidR="00EE3D78" w:rsidRDefault="00EE3D78" w:rsidP="00EE3D78">
      <w:pPr>
        <w:pStyle w:val="Heading1"/>
      </w:pPr>
      <w:r>
        <w:t>Skills</w:t>
      </w:r>
    </w:p>
    <w:p w14:paraId="7D1992A7" w14:textId="77777777" w:rsidR="00EE3D78" w:rsidRDefault="00EE3D78" w:rsidP="00EE3D78">
      <w:pPr>
        <w:pStyle w:val="ListParagraph"/>
        <w:numPr>
          <w:ilvl w:val="0"/>
          <w:numId w:val="12"/>
        </w:numPr>
        <w:spacing w:after="180"/>
      </w:pPr>
      <w:r>
        <w:t>Programming: Python, Java, JavaScript, SQL, CSS, HTML</w:t>
      </w:r>
    </w:p>
    <w:p w14:paraId="279D3309" w14:textId="55DA522B" w:rsidR="00EE3D78" w:rsidRDefault="00EE3D78" w:rsidP="00EE3D78">
      <w:pPr>
        <w:pStyle w:val="ListParagraph"/>
        <w:numPr>
          <w:ilvl w:val="0"/>
          <w:numId w:val="12"/>
        </w:numPr>
        <w:spacing w:after="180"/>
      </w:pPr>
      <w:r>
        <w:t>Office/Business Software: Zendesk, NetSuite, Microsoft Office</w:t>
      </w:r>
    </w:p>
    <w:sectPr w:rsidR="00EE3D78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46EFE" w14:textId="77777777" w:rsidR="002D566F" w:rsidRDefault="002D566F">
      <w:pPr>
        <w:spacing w:after="0" w:line="240" w:lineRule="auto"/>
      </w:pPr>
      <w:r>
        <w:separator/>
      </w:r>
    </w:p>
  </w:endnote>
  <w:endnote w:type="continuationSeparator" w:id="0">
    <w:p w14:paraId="7A32C653" w14:textId="77777777" w:rsidR="002D566F" w:rsidRDefault="002D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5938B" w14:textId="77777777" w:rsidR="0022280F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D2B69" w14:textId="77777777" w:rsidR="002D566F" w:rsidRDefault="002D566F">
      <w:pPr>
        <w:spacing w:after="0" w:line="240" w:lineRule="auto"/>
      </w:pPr>
      <w:r>
        <w:separator/>
      </w:r>
    </w:p>
  </w:footnote>
  <w:footnote w:type="continuationSeparator" w:id="0">
    <w:p w14:paraId="7065443A" w14:textId="77777777" w:rsidR="002D566F" w:rsidRDefault="002D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0E30D" w14:textId="77777777" w:rsidR="0022280F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B846C96" wp14:editId="6246779A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797B065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8EC38" w14:textId="77777777" w:rsidR="0022280F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467493A" wp14:editId="497120B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7702B1A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3635B"/>
    <w:multiLevelType w:val="multilevel"/>
    <w:tmpl w:val="E5FC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E21087"/>
    <w:multiLevelType w:val="hybridMultilevel"/>
    <w:tmpl w:val="B1B61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859349">
    <w:abstractNumId w:val="9"/>
  </w:num>
  <w:num w:numId="2" w16cid:durableId="1689480355">
    <w:abstractNumId w:val="7"/>
  </w:num>
  <w:num w:numId="3" w16cid:durableId="1770271394">
    <w:abstractNumId w:val="6"/>
  </w:num>
  <w:num w:numId="4" w16cid:durableId="754788411">
    <w:abstractNumId w:val="5"/>
  </w:num>
  <w:num w:numId="5" w16cid:durableId="1890458104">
    <w:abstractNumId w:val="4"/>
  </w:num>
  <w:num w:numId="6" w16cid:durableId="1148286444">
    <w:abstractNumId w:val="8"/>
  </w:num>
  <w:num w:numId="7" w16cid:durableId="256716616">
    <w:abstractNumId w:val="3"/>
  </w:num>
  <w:num w:numId="8" w16cid:durableId="660431369">
    <w:abstractNumId w:val="2"/>
  </w:num>
  <w:num w:numId="9" w16cid:durableId="1206214828">
    <w:abstractNumId w:val="1"/>
  </w:num>
  <w:num w:numId="10" w16cid:durableId="377164484">
    <w:abstractNumId w:val="0"/>
  </w:num>
  <w:num w:numId="11" w16cid:durableId="1994990951">
    <w:abstractNumId w:val="10"/>
  </w:num>
  <w:num w:numId="12" w16cid:durableId="1891846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F9"/>
    <w:rsid w:val="0022280F"/>
    <w:rsid w:val="002C0B54"/>
    <w:rsid w:val="002D566F"/>
    <w:rsid w:val="004A3730"/>
    <w:rsid w:val="00703B07"/>
    <w:rsid w:val="008759AA"/>
    <w:rsid w:val="00A978F9"/>
    <w:rsid w:val="00CC24C3"/>
    <w:rsid w:val="00E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CB752"/>
  <w15:chartTrackingRefBased/>
  <w15:docId w15:val="{B168F9D0-8B53-CF45-9257-7A02F6D4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A978F9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8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9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CC24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7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andcalderon@outlook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ancalderon/Library/Containers/com.microsoft.Word/Data/Library/Application%20Support/Microsoft/Office/16.0/DTS/Search/%7b7C12D590-E147-2540-8B68-AC308CA1E054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74BCD0C16AB4479C83BBFFFB304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A3E94-32BB-E44F-8BF2-531B1148BEF4}"/>
      </w:docPartPr>
      <w:docPartBody>
        <w:p w:rsidR="00000000" w:rsidRDefault="00000000">
          <w:pPr>
            <w:pStyle w:val="5D74BCD0C16AB4479C83BBFFFB3044C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DE"/>
    <w:rsid w:val="00660DDE"/>
    <w:rsid w:val="00A9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B594F8AFABFC43A04AB91644961C9B">
    <w:name w:val="E2B594F8AFABFC43A04AB91644961C9B"/>
  </w:style>
  <w:style w:type="paragraph" w:customStyle="1" w:styleId="171AAC9265D7B049BEDDA47E65A441F8">
    <w:name w:val="171AAC9265D7B049BEDDA47E65A441F8"/>
  </w:style>
  <w:style w:type="paragraph" w:customStyle="1" w:styleId="93E3786E5C98354489B2708587613253">
    <w:name w:val="93E3786E5C98354489B2708587613253"/>
  </w:style>
  <w:style w:type="paragraph" w:customStyle="1" w:styleId="F04D4043ECD24D4A8A4527A3CE4B4CE9">
    <w:name w:val="F04D4043ECD24D4A8A4527A3CE4B4CE9"/>
  </w:style>
  <w:style w:type="paragraph" w:customStyle="1" w:styleId="2E9E79196A67B943857EC5E54A7F4B41">
    <w:name w:val="2E9E79196A67B943857EC5E54A7F4B41"/>
  </w:style>
  <w:style w:type="paragraph" w:customStyle="1" w:styleId="F115673A4573DA4F997422C358489DF8">
    <w:name w:val="F115673A4573DA4F997422C358489DF8"/>
  </w:style>
  <w:style w:type="paragraph" w:customStyle="1" w:styleId="AC299BC8CEFB804DBEC94B94A4D5C5CC">
    <w:name w:val="AC299BC8CEFB804DBEC94B94A4D5C5CC"/>
  </w:style>
  <w:style w:type="paragraph" w:customStyle="1" w:styleId="5D74BCD0C16AB4479C83BBFFFB3044C0">
    <w:name w:val="5D74BCD0C16AB4479C83BBFFFB3044C0"/>
  </w:style>
  <w:style w:type="paragraph" w:customStyle="1" w:styleId="F7781220DDA3824EAF4F9CBF647DAAAF">
    <w:name w:val="F7781220DDA3824EAF4F9CBF647DAAAF"/>
  </w:style>
  <w:style w:type="paragraph" w:customStyle="1" w:styleId="4785EA0BD97FCC4F8B1169CB10DF2788">
    <w:name w:val="4785EA0BD97FCC4F8B1169CB10DF2788"/>
  </w:style>
  <w:style w:type="paragraph" w:customStyle="1" w:styleId="27B096201E73C84B8C0C4611DF9C68E7">
    <w:name w:val="27B096201E73C84B8C0C4611DF9C68E7"/>
  </w:style>
  <w:style w:type="paragraph" w:customStyle="1" w:styleId="9114E4F41647D84AB7EBEE140A1DF242">
    <w:name w:val="9114E4F41647D84AB7EBEE140A1DF242"/>
  </w:style>
  <w:style w:type="paragraph" w:customStyle="1" w:styleId="01033D3B4F079D46A60CC7CBC748694A">
    <w:name w:val="01033D3B4F079D46A60CC7CBC748694A"/>
  </w:style>
  <w:style w:type="paragraph" w:customStyle="1" w:styleId="92C038E27D915946A0D1A6527C6B0E7D">
    <w:name w:val="92C038E27D915946A0D1A6527C6B0E7D"/>
  </w:style>
  <w:style w:type="paragraph" w:customStyle="1" w:styleId="6622C0C3B3A90144A89CCCCC4EB62613">
    <w:name w:val="6622C0C3B3A90144A89CCCCC4EB62613"/>
    <w:rsid w:val="00660D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62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Juan Calderon06</cp:lastModifiedBy>
  <cp:revision>2</cp:revision>
  <dcterms:created xsi:type="dcterms:W3CDTF">2023-09-25T17:05:00Z</dcterms:created>
  <dcterms:modified xsi:type="dcterms:W3CDTF">2023-09-25T22:38:00Z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